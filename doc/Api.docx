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sdt>
          <w:sdtPr>
            <w:id w:val="596752214"/>
            <w:docPartObj>
              <w:docPartGallery w:val="Cover Pages"/>
              <w:docPartUnique/>
            </w:docPartObj>
          </w:sdtPr>
          <w:sdtContent>
            <w:p w:rsidR="00856ED2" w:rsidRPr="004207AB" w:rsidRDefault="006D643A" w:rsidP="00856ED2">
              <w:pPr>
                <w:pStyle w:val="Logo"/>
              </w:pPr>
              <w:sdt>
                <w:sdt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Content>
                  <w:r w:rsidR="00856ED2" w:rsidRPr="004207AB">
                    <w:rPr>
                      <w:noProof/>
                      <w:lang w:eastAsia="fr-FR"/>
                    </w:rPr>
                    <w:drawing>
                      <wp:inline distT="0" distB="0" distL="0" distR="0" wp14:anchorId="2FF9E3E5" wp14:editId="20A89D76">
                        <wp:extent cx="438912" cy="438912"/>
                        <wp:effectExtent l="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912" cy="438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4207AB">
                <w:rPr>
                  <w:noProof/>
                  <w:sz w:val="72"/>
                  <w:lang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94945" w:rsidRPr="00790A4C" w:rsidRDefault="00594945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Content>
                                        <w:r>
                                          <w:t>API</w:t>
                                        </w:r>
                                      </w:sdtContent>
                                    </w:sdt>
                                  </w:p>
                                  <w:p w:rsidR="00594945" w:rsidRPr="00790A4C" w:rsidRDefault="00594945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Sous-titre"/>
                                        <w:tag w:val=""/>
                                        <w:id w:val="72865562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Content>
                                        <w:r>
                                          <w:t>API description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77896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NsmwIAAJ4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" filled="f" stroked="f" strokeweight=".5pt">
                        <v:textbox style="mso-fit-shape-to-text:t" inset="0,0,0,0">
                          <w:txbxContent>
                            <w:p w:rsidR="00594945" w:rsidRPr="00790A4C" w:rsidRDefault="00594945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r>
                                    <w:t>API</w:t>
                                  </w:r>
                                </w:sdtContent>
                              </w:sdt>
                            </w:p>
                            <w:p w:rsidR="00594945" w:rsidRPr="00790A4C" w:rsidRDefault="00594945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alias w:val="Sous-titre"/>
                                  <w:tag w:val=""/>
                                  <w:id w:val="7286556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r>
                                    <w:t>API description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5239EB" w:rsidRPr="004207AB">
                <w:rPr>
                  <w:sz w:val="72"/>
                </w:rPr>
                <w:t xml:space="preserve"> </w:t>
              </w:r>
              <w:r w:rsidR="000C0CB3" w:rsidRPr="004207AB">
                <w:rPr>
                  <w:sz w:val="72"/>
                </w:rPr>
                <w:t xml:space="preserve"> </w:t>
              </w:r>
              <w:r w:rsidR="005239EB" w:rsidRPr="004207AB">
                <w:rPr>
                  <w:b/>
                  <w:sz w:val="72"/>
                </w:rPr>
                <w:t>Wender Inc</w:t>
              </w:r>
              <w:r w:rsidR="005239EB" w:rsidRPr="004207AB">
                <w:t xml:space="preserve"> </w:t>
              </w:r>
            </w:p>
            <w:p w:rsidR="00856ED2" w:rsidRPr="004207AB" w:rsidRDefault="00856ED2" w:rsidP="00856ED2"/>
            <w:p w:rsidR="00856ED2" w:rsidRPr="004207AB" w:rsidRDefault="00856ED2" w:rsidP="00856ED2">
              <w:r w:rsidRPr="004207AB">
                <w:br w:type="page"/>
              </w:r>
            </w:p>
          </w:sdtContent>
        </w:sdt>
        <w:p w:rsidR="00B57583" w:rsidRPr="004207AB" w:rsidRDefault="006D643A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4207AB" w:rsidRDefault="00DA3B7C">
          <w:pPr>
            <w:pStyle w:val="En-ttedetabledesmatires"/>
          </w:pPr>
          <w:r w:rsidRPr="004207AB">
            <w:rPr>
              <w:rFonts w:ascii="Century Gothic" w:hAnsi="Century Gothic"/>
              <w:color w:val="DF1010"/>
            </w:rPr>
            <w:t>Summary</w:t>
          </w:r>
        </w:p>
        <w:p w:rsidR="00860712" w:rsidRPr="004207AB" w:rsidRDefault="00E13121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 w:rsidRPr="004207AB">
            <w:rPr>
              <w:rStyle w:val="Lienhypertexte"/>
              <w:b w:val="0"/>
              <w:bCs w:val="0"/>
              <w:lang w:val="en-US"/>
            </w:rPr>
            <w:fldChar w:fldCharType="begin"/>
          </w:r>
          <w:r w:rsidRPr="004207AB">
            <w:rPr>
              <w:rStyle w:val="Lienhypertexte"/>
              <w:b w:val="0"/>
              <w:bCs w:val="0"/>
              <w:lang w:val="en-US"/>
            </w:rPr>
            <w:instrText xml:space="preserve"> TOC \o "1-3" \h \z \u </w:instrText>
          </w:r>
          <w:r w:rsidRPr="004207AB">
            <w:rPr>
              <w:rStyle w:val="Lienhypertexte"/>
              <w:b w:val="0"/>
              <w:bCs w:val="0"/>
              <w:lang w:val="en-US"/>
            </w:rPr>
            <w:fldChar w:fldCharType="separate"/>
          </w:r>
          <w:hyperlink w:anchor="_Toc473475232" w:history="1">
            <w:r w:rsidR="00860712" w:rsidRPr="004207AB">
              <w:rPr>
                <w:rStyle w:val="Lienhypertexte"/>
                <w:noProof/>
                <w:lang w:val="en-US"/>
              </w:rPr>
              <w:t>Changelog</w:t>
            </w:r>
            <w:r w:rsidR="00860712" w:rsidRPr="004207AB">
              <w:rPr>
                <w:noProof/>
                <w:webHidden/>
              </w:rPr>
              <w:tab/>
            </w:r>
            <w:r w:rsidR="00860712" w:rsidRPr="004207AB">
              <w:rPr>
                <w:noProof/>
                <w:webHidden/>
              </w:rPr>
              <w:fldChar w:fldCharType="begin"/>
            </w:r>
            <w:r w:rsidR="00860712" w:rsidRPr="004207AB">
              <w:rPr>
                <w:noProof/>
                <w:webHidden/>
              </w:rPr>
              <w:instrText xml:space="preserve"> PAGEREF _Toc473475232 \h </w:instrText>
            </w:r>
            <w:r w:rsidR="00860712" w:rsidRPr="004207AB">
              <w:rPr>
                <w:noProof/>
                <w:webHidden/>
              </w:rPr>
            </w:r>
            <w:r w:rsidR="00860712"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2</w:t>
            </w:r>
            <w:r w:rsidR="00860712"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73475233" w:history="1">
            <w:r w:rsidRPr="004207AB">
              <w:rPr>
                <w:rStyle w:val="Lienhypertexte"/>
                <w:noProof/>
                <w:lang w:val="en-US"/>
              </w:rPr>
              <w:t>General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_Toc473475233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3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73475234" w:history="1">
            <w:r w:rsidRPr="004207AB">
              <w:rPr>
                <w:rStyle w:val="Lienhypertexte"/>
                <w:noProof/>
                <w:lang w:val="en-US"/>
              </w:rPr>
              <w:t>Public routes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_Toc473475234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3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35" w:history="1">
            <w:r w:rsidRPr="004207AB">
              <w:rPr>
                <w:rStyle w:val="Lienhypertexte"/>
                <w:noProof/>
                <w:lang w:val="en-US"/>
              </w:rPr>
              <w:t>Home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_Toc473475235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3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36" w:history="1">
            <w:r w:rsidRPr="004207AB">
              <w:rPr>
                <w:rStyle w:val="Lienhypertexte"/>
                <w:noProof/>
                <w:lang w:val="en-US"/>
              </w:rPr>
              <w:t>GCU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_Toc473475236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3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37" w:history="1">
            <w:r w:rsidRPr="004207AB">
              <w:rPr>
                <w:rStyle w:val="Lienhypertexte"/>
                <w:noProof/>
                <w:lang w:val="en-US"/>
              </w:rPr>
              <w:t>Signup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_Toc473475237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3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38" w:history="1">
            <w:r w:rsidRPr="004207AB">
              <w:rPr>
                <w:rStyle w:val="Lienhypertexte"/>
                <w:noProof/>
                <w:lang w:val="en-US"/>
              </w:rPr>
              <w:t>Login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_Toc473475238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4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73475239" w:history="1">
            <w:r w:rsidRPr="004207AB">
              <w:rPr>
                <w:rStyle w:val="Lienhypertexte"/>
                <w:noProof/>
                <w:lang w:val="en-US"/>
              </w:rPr>
              <w:t>Private routes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_Toc473475239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5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40" w:history="1">
            <w:r w:rsidRPr="004207AB">
              <w:rPr>
                <w:rStyle w:val="Lienhypertexte"/>
                <w:noProof/>
                <w:lang w:val="en-US"/>
              </w:rPr>
              <w:t>User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_Toc473475240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5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41" w:history="1">
            <w:r w:rsidRPr="004207AB">
              <w:rPr>
                <w:rStyle w:val="Lienhypertexte"/>
                <w:noProof/>
                <w:lang w:val="en-US"/>
              </w:rPr>
              <w:t>Research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_Toc473475241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5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42" w:history="1">
            <w:r w:rsidRPr="004207AB">
              <w:rPr>
                <w:rStyle w:val="Lienhypertexte"/>
                <w:noProof/>
                <w:lang w:val="en-US"/>
              </w:rPr>
              <w:t>Edit information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_Toc473475242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5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43" w:history="1">
            <w:r w:rsidRPr="004207AB">
              <w:rPr>
                <w:rStyle w:val="Lienhypertexte"/>
                <w:noProof/>
                <w:lang w:val="en-US"/>
              </w:rPr>
              <w:t>Friendships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_Toc473475243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6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44" w:history="1">
            <w:r w:rsidRPr="004207AB">
              <w:rPr>
                <w:rStyle w:val="Lienhypertexte"/>
                <w:noProof/>
                <w:lang w:val="en-US"/>
              </w:rPr>
              <w:t>Friendship send request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_Toc473475244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6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45" w:history="1">
            <w:r w:rsidRPr="004207AB">
              <w:rPr>
                <w:rStyle w:val="Lienhypertexte"/>
                <w:noProof/>
                <w:lang w:val="en-US"/>
              </w:rPr>
              <w:t>Friendship requests recuperation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_Toc473475245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6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46" w:history="1">
            <w:r w:rsidRPr="004207AB">
              <w:rPr>
                <w:rStyle w:val="Lienhypertexte"/>
                <w:noProof/>
                <w:lang w:val="en-US"/>
              </w:rPr>
              <w:t>Friendship sent requests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_Toc473475246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6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47" w:history="1">
            <w:r w:rsidRPr="004207AB">
              <w:rPr>
                <w:rStyle w:val="Lienhypertexte"/>
                <w:noProof/>
                <w:lang w:val="en-US"/>
              </w:rPr>
              <w:t>Accept a friendship request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_Toc473475247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7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48" w:history="1">
            <w:r w:rsidRPr="004207AB">
              <w:rPr>
                <w:rStyle w:val="Lienhypertexte"/>
                <w:noProof/>
                <w:lang w:val="en-US"/>
              </w:rPr>
              <w:t>Reject or delete a friendship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_Toc473475248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7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49" w:history="1">
            <w:r w:rsidRPr="004207AB">
              <w:rPr>
                <w:rStyle w:val="Lienhypertexte"/>
                <w:noProof/>
                <w:lang w:val="en-US"/>
              </w:rPr>
              <w:t>Friends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_Toc473475249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8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50" w:history="1">
            <w:r w:rsidRPr="004207AB">
              <w:rPr>
                <w:rStyle w:val="Lienhypertexte"/>
                <w:noProof/>
                <w:lang w:val="en-US"/>
              </w:rPr>
              <w:t>Get your friends list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_Toc473475250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8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51" w:history="1">
            <w:r w:rsidRPr="004207AB">
              <w:rPr>
                <w:rStyle w:val="Lienhypertexte"/>
                <w:noProof/>
                <w:lang w:val="en-US"/>
              </w:rPr>
              <w:t>Get a specific friend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_Toc473475251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8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473475252" w:history="1">
            <w:r w:rsidRPr="004207AB">
              <w:rPr>
                <w:rStyle w:val="Lienhypertexte"/>
                <w:noProof/>
                <w:lang w:val="en-US"/>
              </w:rPr>
              <w:t>Websocket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_Toc473475252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9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53" w:history="1">
            <w:r w:rsidRPr="004207AB">
              <w:rPr>
                <w:rStyle w:val="Lienhypertexte"/>
                <w:noProof/>
                <w:lang w:val="en-US"/>
              </w:rPr>
              <w:t>Messages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_Toc473475253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9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54" w:history="1">
            <w:r w:rsidRPr="004207AB">
              <w:rPr>
                <w:rStyle w:val="Lienhypertexte"/>
                <w:noProof/>
                <w:lang w:val="en-US"/>
              </w:rPr>
              <w:t>Output (client to server)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_Toc473475254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9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55" w:history="1">
            <w:r w:rsidRPr="004207AB">
              <w:rPr>
                <w:rStyle w:val="Lienhypertexte"/>
                <w:noProof/>
                <w:lang w:val="en-US"/>
              </w:rPr>
              <w:t>Input (server side to client)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_Toc473475255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9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2"/>
            <w:rPr>
              <w:noProof/>
              <w:color w:val="auto"/>
              <w:lang w:eastAsia="fr-FR"/>
            </w:rPr>
          </w:pPr>
          <w:hyperlink w:anchor="_Toc473475256" w:history="1">
            <w:r w:rsidRPr="004207AB">
              <w:rPr>
                <w:rStyle w:val="Lienhypertexte"/>
                <w:noProof/>
                <w:lang w:val="en-US"/>
              </w:rPr>
              <w:t>Sequence diagrams of communications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_Toc473475256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10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57" w:history="1">
            <w:r w:rsidRPr="004207AB">
              <w:rPr>
                <w:rStyle w:val="Lienhypertexte"/>
                <w:noProof/>
                <w:lang w:val="en-US"/>
              </w:rPr>
              <w:t>Connection to the websocket server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_Toc473475257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10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58" w:history="1">
            <w:r w:rsidRPr="004207AB">
              <w:rPr>
                <w:rStyle w:val="Lienhypertexte"/>
                <w:noProof/>
                <w:lang w:val="en-US"/>
              </w:rPr>
              <w:t>Friends gps coordinate update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_Toc473475258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10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860712" w:rsidRPr="004207AB" w:rsidRDefault="00860712">
          <w:pPr>
            <w:pStyle w:val="TM3"/>
            <w:tabs>
              <w:tab w:val="right" w:leader="dot" w:pos="9061"/>
            </w:tabs>
            <w:rPr>
              <w:noProof/>
              <w:color w:val="auto"/>
              <w:sz w:val="22"/>
              <w:szCs w:val="22"/>
              <w:lang w:eastAsia="fr-FR"/>
            </w:rPr>
          </w:pPr>
          <w:hyperlink w:anchor="_Toc473475259" w:history="1">
            <w:r w:rsidRPr="004207AB">
              <w:rPr>
                <w:rStyle w:val="Lienhypertexte"/>
                <w:noProof/>
                <w:lang w:val="en-US"/>
              </w:rPr>
              <w:t>Update the user gps coordinate</w:t>
            </w:r>
            <w:r w:rsidRPr="004207AB">
              <w:rPr>
                <w:noProof/>
                <w:webHidden/>
              </w:rPr>
              <w:tab/>
            </w:r>
            <w:r w:rsidRPr="004207AB">
              <w:rPr>
                <w:noProof/>
                <w:webHidden/>
              </w:rPr>
              <w:fldChar w:fldCharType="begin"/>
            </w:r>
            <w:r w:rsidRPr="004207AB">
              <w:rPr>
                <w:noProof/>
                <w:webHidden/>
              </w:rPr>
              <w:instrText xml:space="preserve"> PAGEREF _Toc473475259 \h </w:instrText>
            </w:r>
            <w:r w:rsidRPr="004207AB">
              <w:rPr>
                <w:noProof/>
                <w:webHidden/>
              </w:rPr>
            </w:r>
            <w:r w:rsidRPr="004207AB">
              <w:rPr>
                <w:noProof/>
                <w:webHidden/>
              </w:rPr>
              <w:fldChar w:fldCharType="separate"/>
            </w:r>
            <w:r w:rsidR="00594945">
              <w:rPr>
                <w:noProof/>
                <w:webHidden/>
              </w:rPr>
              <w:t>11</w:t>
            </w:r>
            <w:r w:rsidRPr="004207AB">
              <w:rPr>
                <w:noProof/>
                <w:webHidden/>
              </w:rPr>
              <w:fldChar w:fldCharType="end"/>
            </w:r>
          </w:hyperlink>
        </w:p>
        <w:p w:rsidR="00B57583" w:rsidRPr="004207AB" w:rsidRDefault="00E13121">
          <w:r w:rsidRPr="004207AB">
            <w:rPr>
              <w:rStyle w:val="Lienhypertexte"/>
              <w:b/>
              <w:bCs/>
              <w:sz w:val="26"/>
              <w:szCs w:val="26"/>
              <w:lang w:val="en-US"/>
            </w:rPr>
            <w:fldChar w:fldCharType="end"/>
          </w:r>
        </w:p>
      </w:sdtContent>
    </w:sdt>
    <w:p w:rsidR="00B57583" w:rsidRPr="004207AB" w:rsidRDefault="00B57583">
      <w:pPr>
        <w:sectPr w:rsidR="00B57583" w:rsidRPr="004207AB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2244A3" w:rsidRPr="004207AB" w:rsidRDefault="002244A3" w:rsidP="002244A3">
      <w:pPr>
        <w:pStyle w:val="Titre1"/>
      </w:pPr>
      <w:bookmarkStart w:id="0" w:name="_Toc473475232"/>
      <w:r w:rsidRPr="004207AB">
        <w:lastRenderedPageBreak/>
        <w:t>Changelog</w:t>
      </w:r>
      <w:bookmarkEnd w:id="0"/>
    </w:p>
    <w:p w:rsidR="00CE62E6" w:rsidRDefault="00CE62E6" w:rsidP="00BE4109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New routes:</w:t>
      </w:r>
    </w:p>
    <w:p w:rsidR="00CE62E6" w:rsidRDefault="00CE62E6" w:rsidP="00594945">
      <w:pPr>
        <w:pStyle w:val="Paragraphedeliste"/>
        <w:numPr>
          <w:ilvl w:val="1"/>
          <w:numId w:val="8"/>
        </w:numPr>
        <w:rPr>
          <w:sz w:val="24"/>
        </w:rPr>
      </w:pPr>
      <w:r w:rsidRPr="00CE62E6">
        <w:rPr>
          <w:sz w:val="24"/>
        </w:rPr>
        <w:t>A new route allow deleting a friendship: /friendships/{id} with http method DELETE. It can be used to reject a friend request or to delete an existing friendship between 2 users</w:t>
      </w:r>
    </w:p>
    <w:p w:rsidR="00CE62E6" w:rsidRPr="00CE62E6" w:rsidRDefault="004534B0" w:rsidP="00594945">
      <w:pPr>
        <w:pStyle w:val="Paragraphedeliste"/>
        <w:numPr>
          <w:ilvl w:val="1"/>
          <w:numId w:val="8"/>
        </w:numPr>
        <w:rPr>
          <w:sz w:val="24"/>
        </w:rPr>
      </w:pPr>
      <w:r w:rsidRPr="00CE62E6">
        <w:rPr>
          <w:sz w:val="24"/>
        </w:rPr>
        <w:t>A route now allow to edit the user information (including avatar)</w:t>
      </w:r>
      <w:r w:rsidR="00CE62E6">
        <w:rPr>
          <w:sz w:val="24"/>
        </w:rPr>
        <w:t>: /users/{id} with http method PUT. The token must correspond to the id passed to the request.</w:t>
      </w:r>
    </w:p>
    <w:p w:rsidR="00CE62E6" w:rsidRPr="00CE62E6" w:rsidRDefault="00CE62E6" w:rsidP="00CE62E6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Routes that have changed:</w:t>
      </w:r>
    </w:p>
    <w:p w:rsidR="004534B0" w:rsidRPr="004207AB" w:rsidRDefault="004534B0" w:rsidP="00CE62E6">
      <w:pPr>
        <w:pStyle w:val="Paragraphedeliste"/>
        <w:numPr>
          <w:ilvl w:val="1"/>
          <w:numId w:val="8"/>
        </w:numPr>
        <w:rPr>
          <w:sz w:val="24"/>
        </w:rPr>
      </w:pPr>
      <w:r w:rsidRPr="004207AB">
        <w:rPr>
          <w:sz w:val="24"/>
        </w:rPr>
        <w:t>/friendships/request is now replaced by /friendships/sendrequest</w:t>
      </w:r>
    </w:p>
    <w:p w:rsidR="004534B0" w:rsidRPr="004207AB" w:rsidRDefault="004534B0" w:rsidP="00CE62E6">
      <w:pPr>
        <w:pStyle w:val="Paragraphedeliste"/>
        <w:numPr>
          <w:ilvl w:val="1"/>
          <w:numId w:val="8"/>
        </w:numPr>
        <w:rPr>
          <w:sz w:val="24"/>
        </w:rPr>
      </w:pPr>
      <w:r w:rsidRPr="004207AB">
        <w:rPr>
          <w:sz w:val="24"/>
        </w:rPr>
        <w:t>/friendships/requests is now replaced by /friendships/sent</w:t>
      </w:r>
    </w:p>
    <w:p w:rsidR="004534B0" w:rsidRPr="004207AB" w:rsidRDefault="004534B0" w:rsidP="00CE62E6">
      <w:pPr>
        <w:pStyle w:val="Paragraphedeliste"/>
        <w:numPr>
          <w:ilvl w:val="1"/>
          <w:numId w:val="8"/>
        </w:numPr>
        <w:rPr>
          <w:sz w:val="24"/>
        </w:rPr>
      </w:pPr>
      <w:r w:rsidRPr="004207AB">
        <w:rPr>
          <w:sz w:val="24"/>
        </w:rPr>
        <w:t>/friendships/pendingrequests is now replaced by /friendships/received</w:t>
      </w:r>
    </w:p>
    <w:p w:rsidR="004534B0" w:rsidRDefault="004534B0" w:rsidP="00CE62E6">
      <w:pPr>
        <w:pStyle w:val="Paragraphedeliste"/>
        <w:numPr>
          <w:ilvl w:val="1"/>
          <w:numId w:val="8"/>
        </w:numPr>
        <w:rPr>
          <w:sz w:val="24"/>
        </w:rPr>
      </w:pPr>
      <w:r w:rsidRPr="004207AB">
        <w:rPr>
          <w:sz w:val="24"/>
        </w:rPr>
        <w:t>/friendships/acceptrequest is now replaced by /friendships/accept/{id}. It has also changed of http method from POST to PUT</w:t>
      </w:r>
    </w:p>
    <w:p w:rsidR="00CE62E6" w:rsidRDefault="00CE62E6" w:rsidP="00CE62E6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Deleted routes:</w:t>
      </w:r>
    </w:p>
    <w:p w:rsidR="00CE62E6" w:rsidRDefault="00CE62E6" w:rsidP="00CE62E6">
      <w:pPr>
        <w:pStyle w:val="Paragraphedeliste"/>
        <w:numPr>
          <w:ilvl w:val="1"/>
          <w:numId w:val="8"/>
        </w:numPr>
        <w:rPr>
          <w:sz w:val="24"/>
        </w:rPr>
      </w:pPr>
      <w:r>
        <w:rPr>
          <w:sz w:val="24"/>
        </w:rPr>
        <w:t>/friends/{id} is now replaced by /friendships/{id} with http method DELETE</w:t>
      </w:r>
    </w:p>
    <w:p w:rsidR="003472C4" w:rsidRDefault="003472C4" w:rsidP="003472C4">
      <w:pPr>
        <w:pStyle w:val="Paragraphedeliste"/>
        <w:numPr>
          <w:ilvl w:val="0"/>
          <w:numId w:val="8"/>
        </w:numPr>
        <w:rPr>
          <w:sz w:val="24"/>
        </w:rPr>
      </w:pPr>
      <w:r>
        <w:rPr>
          <w:sz w:val="24"/>
        </w:rPr>
        <w:t>Other:</w:t>
      </w:r>
    </w:p>
    <w:p w:rsidR="003472C4" w:rsidRPr="00CE62E6" w:rsidRDefault="003472C4" w:rsidP="003472C4">
      <w:pPr>
        <w:pStyle w:val="Paragraphedeliste"/>
        <w:numPr>
          <w:ilvl w:val="1"/>
          <w:numId w:val="8"/>
        </w:numPr>
        <w:rPr>
          <w:sz w:val="24"/>
        </w:rPr>
      </w:pPr>
      <w:r>
        <w:rPr>
          <w:sz w:val="24"/>
        </w:rPr>
        <w:t>The routes /friends and /friends/{id} now take an optional parameter “optimized” that can be set in order to receive t</w:t>
      </w:r>
      <w:r w:rsidR="002B0477">
        <w:rPr>
          <w:sz w:val="24"/>
        </w:rPr>
        <w:t>he user info without the avatar</w:t>
      </w:r>
    </w:p>
    <w:p w:rsidR="00BE4109" w:rsidRPr="004207AB" w:rsidRDefault="002244A3" w:rsidP="00BE4109">
      <w:r w:rsidRPr="004207AB">
        <w:br w:type="page"/>
      </w:r>
    </w:p>
    <w:p w:rsidR="00B57583" w:rsidRPr="004207AB" w:rsidRDefault="0070696D" w:rsidP="00BE4109">
      <w:pPr>
        <w:pStyle w:val="Titre1"/>
        <w:rPr>
          <w:sz w:val="24"/>
        </w:rPr>
      </w:pPr>
      <w:bookmarkStart w:id="1" w:name="_Toc473475233"/>
      <w:r w:rsidRPr="004207AB">
        <w:lastRenderedPageBreak/>
        <w:t>General</w:t>
      </w:r>
      <w:bookmarkEnd w:id="1"/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051"/>
      </w:tblGrid>
      <w:tr w:rsidR="002244A3" w:rsidRPr="004207AB" w:rsidTr="002244A3">
        <w:trPr>
          <w:trHeight w:val="300"/>
        </w:trPr>
        <w:tc>
          <w:tcPr>
            <w:tcW w:w="32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Server</w:t>
            </w:r>
          </w:p>
        </w:tc>
      </w:tr>
      <w:tr w:rsidR="002244A3" w:rsidRPr="004207AB" w:rsidTr="002244A3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IP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bookmarkStart w:id="2" w:name="_GoBack"/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193.250.96.232</w:t>
            </w:r>
            <w:bookmarkEnd w:id="2"/>
          </w:p>
        </w:tc>
      </w:tr>
      <w:tr w:rsidR="002244A3" w:rsidRPr="004207AB" w:rsidTr="002244A3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Protocol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HTTPS</w:t>
            </w:r>
          </w:p>
        </w:tc>
      </w:tr>
    </w:tbl>
    <w:p w:rsidR="0070696D" w:rsidRPr="004207AB" w:rsidRDefault="0070696D" w:rsidP="0070696D">
      <w:r w:rsidRPr="004207AB">
        <w:fldChar w:fldCharType="begin"/>
      </w:r>
      <w:r w:rsidRPr="004207AB">
        <w:instrText xml:space="preserve"> LINK Excel.Sheet.12 "Classeur1" "Feuil1!L2C2:L4C3" \a \f 4 \h </w:instrText>
      </w:r>
      <w:r w:rsidRPr="004207AB">
        <w:fldChar w:fldCharType="separate"/>
      </w:r>
    </w:p>
    <w:p w:rsidR="0070696D" w:rsidRPr="004207AB" w:rsidRDefault="0070696D" w:rsidP="0070696D">
      <w:pPr>
        <w:pStyle w:val="Titre1"/>
      </w:pPr>
      <w:r w:rsidRPr="004207AB">
        <w:fldChar w:fldCharType="end"/>
      </w:r>
      <w:bookmarkStart w:id="3" w:name="_Toc473475234"/>
      <w:r w:rsidRPr="004207AB">
        <w:t>Public routes</w:t>
      </w:r>
      <w:bookmarkEnd w:id="3"/>
    </w:p>
    <w:p w:rsidR="0070696D" w:rsidRPr="004207AB" w:rsidRDefault="0070696D" w:rsidP="0070696D">
      <w:pPr>
        <w:pStyle w:val="Titre2"/>
      </w:pPr>
      <w:bookmarkStart w:id="4" w:name="_Toc473475235"/>
      <w:r w:rsidRPr="004207AB">
        <w:t>Home</w:t>
      </w:r>
      <w:bookmarkEnd w:id="4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360"/>
      </w:tblGrid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GET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Goto Home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</w:tbl>
    <w:p w:rsidR="0070696D" w:rsidRPr="004207AB" w:rsidRDefault="0070696D" w:rsidP="0070696D"/>
    <w:p w:rsidR="008C7539" w:rsidRPr="004207AB" w:rsidRDefault="008C7539" w:rsidP="008C7539">
      <w:pPr>
        <w:pStyle w:val="Titre2"/>
      </w:pPr>
      <w:bookmarkStart w:id="5" w:name="_Toc473475236"/>
      <w:r w:rsidRPr="004207AB">
        <w:t>GCU</w:t>
      </w:r>
      <w:bookmarkEnd w:id="5"/>
    </w:p>
    <w:tbl>
      <w:tblPr>
        <w:tblW w:w="876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7591"/>
      </w:tblGrid>
      <w:tr w:rsidR="008C7539" w:rsidRPr="004207AB" w:rsidTr="00594945">
        <w:trPr>
          <w:trHeight w:val="305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5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/gcu</w:t>
            </w:r>
          </w:p>
        </w:tc>
      </w:tr>
      <w:tr w:rsidR="008C7539" w:rsidRPr="004207AB" w:rsidTr="00594945">
        <w:trPr>
          <w:trHeight w:val="305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5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GET</w:t>
            </w:r>
          </w:p>
        </w:tc>
      </w:tr>
      <w:tr w:rsidR="008C7539" w:rsidRPr="004207AB" w:rsidTr="00594945">
        <w:trPr>
          <w:trHeight w:val="320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591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Terms and conditions</w:t>
            </w:r>
          </w:p>
        </w:tc>
      </w:tr>
      <w:tr w:rsidR="008C7539" w:rsidRPr="004207AB" w:rsidTr="00594945">
        <w:trPr>
          <w:trHeight w:val="320"/>
        </w:trPr>
        <w:tc>
          <w:tcPr>
            <w:tcW w:w="87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8C7539" w:rsidRPr="004207AB" w:rsidTr="00594945">
        <w:trPr>
          <w:trHeight w:val="320"/>
        </w:trPr>
        <w:tc>
          <w:tcPr>
            <w:tcW w:w="87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4207AB" w:rsidRDefault="008C7539" w:rsidP="005949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</w:tbl>
    <w:p w:rsidR="008C7539" w:rsidRPr="004207AB" w:rsidRDefault="008C7539" w:rsidP="0070696D"/>
    <w:p w:rsidR="0070696D" w:rsidRPr="004207AB" w:rsidRDefault="0070696D" w:rsidP="0070696D">
      <w:pPr>
        <w:pStyle w:val="Titre2"/>
      </w:pPr>
      <w:bookmarkStart w:id="6" w:name="_Toc473475237"/>
      <w:r w:rsidRPr="004207AB">
        <w:t>Signup</w:t>
      </w:r>
      <w:bookmarkEnd w:id="6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360"/>
      </w:tblGrid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/signup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POST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Subscription to wender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username</w:t>
            </w:r>
          </w:p>
        </w:tc>
        <w:tc>
          <w:tcPr>
            <w:tcW w:w="73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Username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email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User's email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password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User's password (md5)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201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 created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 user with this email address or username already exists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One of the parameters is missing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520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Unable to create a new user (db problem)</w:t>
            </w:r>
          </w:p>
        </w:tc>
      </w:tr>
    </w:tbl>
    <w:p w:rsidR="003D5EB6" w:rsidRPr="004207AB" w:rsidRDefault="003D5EB6" w:rsidP="0070696D"/>
    <w:p w:rsidR="00DA3B7C" w:rsidRPr="004207AB" w:rsidRDefault="00DA3B7C">
      <w:r w:rsidRPr="004207AB">
        <w:br w:type="page"/>
      </w:r>
    </w:p>
    <w:p w:rsidR="0070696D" w:rsidRPr="004207AB" w:rsidRDefault="0070696D" w:rsidP="0070696D">
      <w:pPr>
        <w:pStyle w:val="Titre2"/>
      </w:pPr>
      <w:bookmarkStart w:id="7" w:name="_Toc473475238"/>
      <w:r w:rsidRPr="004207AB">
        <w:lastRenderedPageBreak/>
        <w:t>Login</w:t>
      </w:r>
      <w:bookmarkEnd w:id="7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360"/>
      </w:tblGrid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/login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POST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Login to wender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email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User's email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password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User's password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Access token is given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Email / password is not valid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One of the parameters is missing</w:t>
            </w:r>
          </w:p>
        </w:tc>
      </w:tr>
    </w:tbl>
    <w:p w:rsidR="0070696D" w:rsidRPr="004207AB" w:rsidRDefault="0070696D" w:rsidP="0070696D"/>
    <w:p w:rsidR="0070696D" w:rsidRPr="004207AB" w:rsidRDefault="0070696D">
      <w:r w:rsidRPr="004207AB">
        <w:br w:type="page"/>
      </w:r>
    </w:p>
    <w:p w:rsidR="0070696D" w:rsidRPr="004207AB" w:rsidRDefault="0070696D" w:rsidP="0070696D">
      <w:pPr>
        <w:pStyle w:val="Titre1"/>
      </w:pPr>
      <w:bookmarkStart w:id="8" w:name="_Toc473475239"/>
      <w:r w:rsidRPr="004207AB">
        <w:lastRenderedPageBreak/>
        <w:t>Private routes</w:t>
      </w:r>
      <w:bookmarkEnd w:id="8"/>
    </w:p>
    <w:p w:rsidR="0070696D" w:rsidRPr="004207AB" w:rsidRDefault="0070696D" w:rsidP="0070696D">
      <w:pPr>
        <w:pStyle w:val="Sansinterligne"/>
        <w:rPr>
          <w:sz w:val="24"/>
        </w:rPr>
      </w:pPr>
      <w:r w:rsidRPr="004207AB">
        <w:rPr>
          <w:sz w:val="24"/>
        </w:rPr>
        <w:t>For the following routes, a field 'token' needs to be provided</w:t>
      </w:r>
    </w:p>
    <w:p w:rsidR="0070696D" w:rsidRPr="004207AB" w:rsidRDefault="0070696D" w:rsidP="0070696D">
      <w:pPr>
        <w:pStyle w:val="Sansinterligne"/>
        <w:rPr>
          <w:sz w:val="24"/>
        </w:rPr>
      </w:pPr>
      <w:r w:rsidRPr="004207AB">
        <w:rPr>
          <w:sz w:val="24"/>
        </w:rPr>
        <w:t>It can be a GET field, a POST field or set in x-access-token request header.</w:t>
      </w:r>
    </w:p>
    <w:p w:rsidR="0070696D" w:rsidRPr="004207AB" w:rsidRDefault="0070696D" w:rsidP="0070696D">
      <w:pPr>
        <w:pStyle w:val="Sansinterligne"/>
        <w:rPr>
          <w:sz w:val="24"/>
        </w:rPr>
      </w:pPr>
      <w:r w:rsidRPr="004207AB">
        <w:rPr>
          <w:sz w:val="24"/>
        </w:rPr>
        <w:t>This field 'token' must contain the token returned by the /login route</w:t>
      </w:r>
    </w:p>
    <w:p w:rsidR="0070696D" w:rsidRPr="004207AB" w:rsidRDefault="0070696D" w:rsidP="0070696D"/>
    <w:p w:rsidR="008C7539" w:rsidRPr="004207AB" w:rsidRDefault="008C7539" w:rsidP="008C7539">
      <w:pPr>
        <w:pStyle w:val="Titre2"/>
      </w:pPr>
      <w:bookmarkStart w:id="9" w:name="_Toc473475240"/>
      <w:r w:rsidRPr="004207AB">
        <w:t>User</w:t>
      </w:r>
      <w:bookmarkEnd w:id="9"/>
    </w:p>
    <w:p w:rsidR="002244A3" w:rsidRPr="004207AB" w:rsidRDefault="002244A3" w:rsidP="008C7539">
      <w:pPr>
        <w:pStyle w:val="Titre3"/>
      </w:pPr>
      <w:bookmarkStart w:id="10" w:name="_Toc473475241"/>
      <w:r w:rsidRPr="004207AB">
        <w:t>Research</w:t>
      </w:r>
      <w:bookmarkEnd w:id="10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7360"/>
      </w:tblGrid>
      <w:tr w:rsidR="002244A3" w:rsidRPr="004207AB" w:rsidTr="002244A3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/users/username/{username}</w:t>
            </w:r>
          </w:p>
        </w:tc>
      </w:tr>
      <w:tr w:rsidR="002244A3" w:rsidRPr="004207AB" w:rsidTr="002244A3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GET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Search for user by username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{username}</w:t>
            </w:r>
          </w:p>
        </w:tc>
        <w:tc>
          <w:tcPr>
            <w:tcW w:w="73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username to search</w:t>
            </w:r>
          </w:p>
        </w:tc>
      </w:tr>
      <w:tr w:rsidR="002244A3" w:rsidRPr="004207AB" w:rsidTr="002244A3">
        <w:trPr>
          <w:trHeight w:val="31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2244A3" w:rsidRPr="004207AB" w:rsidTr="002244A3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List of the 20 users (light info) whose username </w:t>
            </w: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fr-FR"/>
              </w:rPr>
              <w:t>starts</w:t>
            </w: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with {username}</w:t>
            </w:r>
          </w:p>
        </w:tc>
      </w:tr>
    </w:tbl>
    <w:p w:rsidR="002244A3" w:rsidRPr="004207AB" w:rsidRDefault="002244A3" w:rsidP="002244A3"/>
    <w:p w:rsidR="008C7539" w:rsidRPr="004207AB" w:rsidRDefault="008C7539" w:rsidP="008C7539">
      <w:pPr>
        <w:pStyle w:val="Titre3"/>
      </w:pPr>
      <w:bookmarkStart w:id="11" w:name="_Toc473475242"/>
      <w:r w:rsidRPr="004207AB">
        <w:t>Edit information</w:t>
      </w:r>
      <w:bookmarkEnd w:id="11"/>
    </w:p>
    <w:tbl>
      <w:tblPr>
        <w:tblW w:w="939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7982"/>
      </w:tblGrid>
      <w:tr w:rsidR="008C7539" w:rsidRPr="008C7539" w:rsidTr="008C7539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9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/users/{id}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PUT</w:t>
            </w:r>
          </w:p>
        </w:tc>
      </w:tr>
      <w:tr w:rsidR="008C7539" w:rsidRPr="008C7539" w:rsidTr="008C7539">
        <w:trPr>
          <w:trHeight w:val="315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Update a user information</w:t>
            </w:r>
          </w:p>
        </w:tc>
      </w:tr>
      <w:tr w:rsidR="008C7539" w:rsidRPr="008C7539" w:rsidTr="008C7539">
        <w:trPr>
          <w:trHeight w:val="315"/>
        </w:trPr>
        <w:tc>
          <w:tcPr>
            <w:tcW w:w="939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{id}</w:t>
            </w:r>
          </w:p>
        </w:tc>
        <w:tc>
          <w:tcPr>
            <w:tcW w:w="79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 of the user to update (need to match with the given token)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password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password of the user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newPassword (opt)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Optional: The new password of the user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username (opt)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Optional: The new username of the user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email (opt)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Optional: The new email of the user</w:t>
            </w:r>
          </w:p>
        </w:tc>
      </w:tr>
      <w:tr w:rsidR="008C7539" w:rsidRPr="008C7539" w:rsidTr="008C7539">
        <w:trPr>
          <w:trHeight w:val="63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avatar (opt)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Optional: The new avatar of the user in base64 format ex: {avatar: "data:image/jpeg;base64,/9j/4RjORXhpZgAATU0AKgAAAAgADAEAAAMAAAA…"}</w:t>
            </w:r>
          </w:p>
        </w:tc>
      </w:tr>
      <w:tr w:rsidR="008C7539" w:rsidRPr="008C7539" w:rsidTr="008C7539">
        <w:trPr>
          <w:trHeight w:val="315"/>
        </w:trPr>
        <w:tc>
          <w:tcPr>
            <w:tcW w:w="939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98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 information updated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 information updated but some field may contains errors (see returned message)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DB error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Given params format error (ex</w:t>
            </w: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:</w:t>
            </w: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email not valid)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Username and / or email address already used by another account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Wrong </w:t>
            </w:r>
            <w:r w:rsidR="004207AB"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password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401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No password provided</w:t>
            </w:r>
          </w:p>
        </w:tc>
      </w:tr>
      <w:tr w:rsidR="008C7539" w:rsidRPr="008C7539" w:rsidTr="008C7539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You are not allowed to update this user information</w:t>
            </w:r>
          </w:p>
        </w:tc>
      </w:tr>
      <w:tr w:rsidR="008C7539" w:rsidRPr="008C7539" w:rsidTr="008C753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9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url id field must be an integer</w:t>
            </w:r>
          </w:p>
        </w:tc>
      </w:tr>
    </w:tbl>
    <w:p w:rsidR="008C7539" w:rsidRPr="004207AB" w:rsidRDefault="008C7539" w:rsidP="008C7539"/>
    <w:p w:rsidR="002244A3" w:rsidRPr="004207AB" w:rsidRDefault="002244A3" w:rsidP="002244A3">
      <w:pPr>
        <w:pStyle w:val="Titre2"/>
      </w:pPr>
      <w:bookmarkStart w:id="12" w:name="_Toc473475243"/>
      <w:r w:rsidRPr="004207AB">
        <w:lastRenderedPageBreak/>
        <w:t>Friendships</w:t>
      </w:r>
      <w:bookmarkEnd w:id="12"/>
    </w:p>
    <w:p w:rsidR="0070696D" w:rsidRPr="004207AB" w:rsidRDefault="0070696D" w:rsidP="002244A3">
      <w:pPr>
        <w:pStyle w:val="Titre3"/>
      </w:pPr>
      <w:bookmarkStart w:id="13" w:name="_Toc473475244"/>
      <w:r w:rsidRPr="004207AB">
        <w:t xml:space="preserve">Friendship </w:t>
      </w:r>
      <w:r w:rsidR="008C7539" w:rsidRPr="004207AB">
        <w:t xml:space="preserve">send </w:t>
      </w:r>
      <w:r w:rsidRPr="004207AB">
        <w:t>request</w:t>
      </w:r>
      <w:bookmarkEnd w:id="13"/>
    </w:p>
    <w:tbl>
      <w:tblPr>
        <w:tblW w:w="876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350"/>
      </w:tblGrid>
      <w:tr w:rsidR="008C7539" w:rsidRPr="008C7539" w:rsidTr="008C7539">
        <w:trPr>
          <w:trHeight w:val="30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/friendships/sendrequest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POST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Request a friendship relation</w:t>
            </w:r>
          </w:p>
        </w:tc>
      </w:tr>
      <w:tr w:rsidR="008C7539" w:rsidRPr="008C7539" w:rsidTr="008C7539">
        <w:trPr>
          <w:trHeight w:val="315"/>
        </w:trPr>
        <w:tc>
          <w:tcPr>
            <w:tcW w:w="8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targetUserId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id of the user to send the friend request</w:t>
            </w:r>
          </w:p>
        </w:tc>
      </w:tr>
      <w:tr w:rsidR="008C7539" w:rsidRPr="008C7539" w:rsidTr="008C7539">
        <w:trPr>
          <w:trHeight w:val="315"/>
        </w:trPr>
        <w:tc>
          <w:tcPr>
            <w:tcW w:w="87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201</w:t>
            </w:r>
          </w:p>
        </w:tc>
        <w:tc>
          <w:tcPr>
            <w:tcW w:w="735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Friend request sent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Friendship request has already been sent to this user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target user has already sent a friendship request to the user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Can't find target user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Can't find current user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One of the parameters is missing</w:t>
            </w:r>
          </w:p>
        </w:tc>
      </w:tr>
    </w:tbl>
    <w:p w:rsidR="0070696D" w:rsidRPr="004207AB" w:rsidRDefault="0070696D" w:rsidP="0070696D"/>
    <w:p w:rsidR="0070696D" w:rsidRPr="004207AB" w:rsidRDefault="0070696D" w:rsidP="002244A3">
      <w:pPr>
        <w:pStyle w:val="Titre3"/>
      </w:pPr>
      <w:bookmarkStart w:id="14" w:name="_Toc473475245"/>
      <w:r w:rsidRPr="004207AB">
        <w:t>Friendship requests recuperation</w:t>
      </w:r>
      <w:bookmarkEnd w:id="14"/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44"/>
      </w:tblGrid>
      <w:tr w:rsidR="002244A3" w:rsidRPr="004207AB" w:rsidTr="008C7539">
        <w:trPr>
          <w:trHeight w:val="30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6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8C7539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/friendships/received</w:t>
            </w:r>
          </w:p>
        </w:tc>
      </w:tr>
      <w:tr w:rsidR="002244A3" w:rsidRPr="004207AB" w:rsidTr="008C7539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6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GET</w:t>
            </w:r>
          </w:p>
        </w:tc>
      </w:tr>
      <w:tr w:rsidR="002244A3" w:rsidRPr="004207AB" w:rsidTr="008C7539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64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Get the friendship which the user is the target</w:t>
            </w:r>
          </w:p>
        </w:tc>
      </w:tr>
      <w:tr w:rsidR="002244A3" w:rsidRPr="004207AB" w:rsidTr="002244A3">
        <w:trPr>
          <w:trHeight w:val="315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2244A3" w:rsidRPr="004207AB" w:rsidTr="002244A3">
        <w:trPr>
          <w:trHeight w:val="315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2244A3" w:rsidRPr="004207AB" w:rsidTr="008C7539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Array of users (light info) who have sent you a request and where the request state is no confirmed</w:t>
            </w:r>
          </w:p>
        </w:tc>
      </w:tr>
    </w:tbl>
    <w:p w:rsidR="002244A3" w:rsidRPr="004207AB" w:rsidRDefault="002244A3" w:rsidP="0070696D"/>
    <w:p w:rsidR="0070696D" w:rsidRPr="004207AB" w:rsidRDefault="0070696D" w:rsidP="002244A3">
      <w:pPr>
        <w:pStyle w:val="Titre3"/>
      </w:pPr>
      <w:bookmarkStart w:id="15" w:name="_Toc473475246"/>
      <w:r w:rsidRPr="004207AB">
        <w:t xml:space="preserve">Friendship </w:t>
      </w:r>
      <w:r w:rsidR="008C7539" w:rsidRPr="004207AB">
        <w:t xml:space="preserve">sent </w:t>
      </w:r>
      <w:r w:rsidRPr="004207AB">
        <w:t>requests</w:t>
      </w:r>
      <w:bookmarkEnd w:id="15"/>
    </w:p>
    <w:tbl>
      <w:tblPr>
        <w:tblW w:w="90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74"/>
      </w:tblGrid>
      <w:tr w:rsidR="002244A3" w:rsidRPr="004207AB" w:rsidTr="008C7539">
        <w:trPr>
          <w:trHeight w:val="30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6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/friendships/sent</w:t>
            </w:r>
          </w:p>
        </w:tc>
      </w:tr>
      <w:tr w:rsidR="002244A3" w:rsidRPr="004207AB" w:rsidTr="008C7539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67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GET</w:t>
            </w:r>
          </w:p>
        </w:tc>
      </w:tr>
      <w:tr w:rsidR="002244A3" w:rsidRPr="004207AB" w:rsidTr="008C7539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67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Get the unconfirmed friendship requests made by the user</w:t>
            </w:r>
          </w:p>
        </w:tc>
      </w:tr>
      <w:tr w:rsidR="002244A3" w:rsidRPr="004207AB" w:rsidTr="008C7539">
        <w:trPr>
          <w:trHeight w:val="315"/>
        </w:trPr>
        <w:tc>
          <w:tcPr>
            <w:tcW w:w="90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2244A3" w:rsidRPr="004207AB" w:rsidTr="008C7539">
        <w:trPr>
          <w:trHeight w:val="315"/>
        </w:trPr>
        <w:tc>
          <w:tcPr>
            <w:tcW w:w="90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2244A3" w:rsidRPr="004207AB" w:rsidTr="008C7539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244A3" w:rsidRPr="004207AB" w:rsidRDefault="002244A3" w:rsidP="002244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2244A3" w:rsidRPr="004207AB" w:rsidRDefault="002244A3" w:rsidP="002244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Array of users (light info) to whom you have sent a request and where the request state is no confirmed</w:t>
            </w:r>
          </w:p>
        </w:tc>
      </w:tr>
    </w:tbl>
    <w:p w:rsidR="008C7539" w:rsidRPr="004207AB" w:rsidRDefault="008C7539" w:rsidP="0070696D"/>
    <w:p w:rsidR="008C7539" w:rsidRPr="004207AB" w:rsidRDefault="008C7539">
      <w:r w:rsidRPr="004207AB">
        <w:br w:type="page"/>
      </w:r>
    </w:p>
    <w:p w:rsidR="0070696D" w:rsidRPr="004207AB" w:rsidRDefault="0070696D" w:rsidP="002244A3">
      <w:pPr>
        <w:pStyle w:val="Titre3"/>
      </w:pPr>
      <w:bookmarkStart w:id="16" w:name="_Toc473475247"/>
      <w:r w:rsidRPr="004207AB">
        <w:lastRenderedPageBreak/>
        <w:t>Accept a friendship request</w:t>
      </w:r>
      <w:bookmarkEnd w:id="16"/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8C7539" w:rsidRPr="008C7539" w:rsidTr="008C7539">
        <w:trPr>
          <w:trHeight w:val="30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6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/friendships/accept/{id}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PUT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Accept a friendship request</w:t>
            </w:r>
          </w:p>
        </w:tc>
      </w:tr>
      <w:tr w:rsidR="008C7539" w:rsidRPr="008C7539" w:rsidTr="008C7539">
        <w:trPr>
          <w:trHeight w:val="315"/>
        </w:trPr>
        <w:tc>
          <w:tcPr>
            <w:tcW w:w="9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{id}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id of the user who sent the friend request</w:t>
            </w:r>
          </w:p>
        </w:tc>
      </w:tr>
      <w:tr w:rsidR="008C7539" w:rsidRPr="008C7539" w:rsidTr="008C7539">
        <w:trPr>
          <w:trHeight w:val="315"/>
        </w:trPr>
        <w:tc>
          <w:tcPr>
            <w:tcW w:w="9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654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Friend request accepted (note: returned even if no request has been made =&gt; no effect in this case)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url id field must be an integer</w:t>
            </w:r>
          </w:p>
        </w:tc>
      </w:tr>
    </w:tbl>
    <w:p w:rsidR="002244A3" w:rsidRPr="004207AB" w:rsidRDefault="002244A3" w:rsidP="0070696D"/>
    <w:p w:rsidR="008C7539" w:rsidRPr="004207AB" w:rsidRDefault="008C7539" w:rsidP="008C7539">
      <w:pPr>
        <w:pStyle w:val="Titre3"/>
      </w:pPr>
      <w:bookmarkStart w:id="17" w:name="_Toc473475248"/>
      <w:r w:rsidRPr="004207AB">
        <w:t>Reject or delete a friendship</w:t>
      </w:r>
      <w:bookmarkEnd w:id="17"/>
    </w:p>
    <w:tbl>
      <w:tblPr>
        <w:tblW w:w="921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7796"/>
      </w:tblGrid>
      <w:tr w:rsidR="008C7539" w:rsidRPr="008C7539" w:rsidTr="008C7539">
        <w:trPr>
          <w:trHeight w:val="300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Route</w:t>
            </w:r>
          </w:p>
        </w:tc>
        <w:tc>
          <w:tcPr>
            <w:tcW w:w="77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/friendships/{id}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Method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DELETE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Delete a friendship between two users</w:t>
            </w:r>
          </w:p>
        </w:tc>
      </w:tr>
      <w:tr w:rsidR="008C7539" w:rsidRPr="008C7539" w:rsidTr="008C7539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{id}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id of the user to delete the friendship with</w:t>
            </w:r>
          </w:p>
        </w:tc>
      </w:tr>
      <w:tr w:rsidR="008C7539" w:rsidRPr="008C7539" w:rsidTr="008C7539">
        <w:trPr>
          <w:trHeight w:val="315"/>
        </w:trPr>
        <w:tc>
          <w:tcPr>
            <w:tcW w:w="92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Returns</w:t>
            </w:r>
          </w:p>
        </w:tc>
      </w:tr>
      <w:tr w:rsidR="008C7539" w:rsidRPr="008C7539" w:rsidTr="008C7539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200</w:t>
            </w:r>
          </w:p>
        </w:tc>
        <w:tc>
          <w:tcPr>
            <w:tcW w:w="779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Friend request accepted (note: returned even if no request has been made =&gt; no effect in this case)</w:t>
            </w:r>
          </w:p>
        </w:tc>
      </w:tr>
      <w:tr w:rsidR="008C7539" w:rsidRPr="008C7539" w:rsidTr="008C753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C7539" w:rsidRPr="008C7539" w:rsidRDefault="008C7539" w:rsidP="008C75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400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C7539" w:rsidRPr="008C7539" w:rsidRDefault="008C7539" w:rsidP="008C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C753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url id field must be an integer</w:t>
            </w:r>
          </w:p>
        </w:tc>
      </w:tr>
    </w:tbl>
    <w:p w:rsidR="008C7539" w:rsidRPr="004207AB" w:rsidRDefault="008C7539" w:rsidP="008C7539"/>
    <w:p w:rsidR="002244A3" w:rsidRPr="004207AB" w:rsidRDefault="002244A3">
      <w:r w:rsidRPr="004207AB">
        <w:br w:type="page"/>
      </w:r>
    </w:p>
    <w:p w:rsidR="002244A3" w:rsidRPr="004207AB" w:rsidRDefault="002244A3" w:rsidP="0070696D">
      <w:pPr>
        <w:pStyle w:val="Titre2"/>
      </w:pPr>
      <w:bookmarkStart w:id="18" w:name="_Toc473475249"/>
      <w:r w:rsidRPr="004207AB">
        <w:lastRenderedPageBreak/>
        <w:t>Friends</w:t>
      </w:r>
      <w:bookmarkEnd w:id="18"/>
    </w:p>
    <w:p w:rsidR="0070696D" w:rsidRPr="004207AB" w:rsidRDefault="0070696D" w:rsidP="002244A3">
      <w:pPr>
        <w:pStyle w:val="Titre3"/>
      </w:pPr>
      <w:bookmarkStart w:id="19" w:name="_Toc473475250"/>
      <w:r w:rsidRPr="004207AB">
        <w:t>Get your friends list</w:t>
      </w:r>
      <w:bookmarkEnd w:id="19"/>
    </w:p>
    <w:tbl>
      <w:tblPr>
        <w:tblW w:w="90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440"/>
      </w:tblGrid>
      <w:tr w:rsidR="00CE62E6" w:rsidRPr="00CE62E6" w:rsidTr="00CE62E6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Route</w:t>
            </w:r>
          </w:p>
        </w:tc>
        <w:tc>
          <w:tcPr>
            <w:tcW w:w="7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/friends</w:t>
            </w:r>
          </w:p>
        </w:tc>
      </w:tr>
      <w:tr w:rsidR="00CE62E6" w:rsidRPr="00CE62E6" w:rsidTr="00CE62E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Method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GET</w:t>
            </w:r>
          </w:p>
        </w:tc>
      </w:tr>
      <w:tr w:rsidR="00CE62E6" w:rsidRPr="00CE62E6" w:rsidTr="00CE62E6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Description</w:t>
            </w:r>
          </w:p>
        </w:tc>
        <w:tc>
          <w:tcPr>
            <w:tcW w:w="744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Get all the user's friends information</w:t>
            </w:r>
          </w:p>
        </w:tc>
      </w:tr>
      <w:tr w:rsidR="00CE62E6" w:rsidRPr="00CE62E6" w:rsidTr="00CE62E6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Params</w:t>
            </w:r>
          </w:p>
        </w:tc>
      </w:tr>
      <w:tr w:rsidR="00CE62E6" w:rsidRPr="00CE62E6" w:rsidTr="00CE62E6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optimized (opt)</w:t>
            </w:r>
          </w:p>
        </w:tc>
        <w:tc>
          <w:tcPr>
            <w:tcW w:w="7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Optional: If set to true, the avatar will not be returned. </w:t>
            </w: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Default value is false </w:t>
            </w:r>
          </w:p>
        </w:tc>
      </w:tr>
      <w:tr w:rsidR="00CE62E6" w:rsidRPr="00CE62E6" w:rsidTr="00CE62E6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Returns</w:t>
            </w:r>
          </w:p>
        </w:tc>
      </w:tr>
      <w:tr w:rsidR="00CE62E6" w:rsidRPr="00CE62E6" w:rsidTr="00CE62E6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200</w:t>
            </w:r>
          </w:p>
        </w:tc>
        <w:tc>
          <w:tcPr>
            <w:tcW w:w="7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Array of users (full info) (all your friends)</w:t>
            </w:r>
          </w:p>
        </w:tc>
      </w:tr>
    </w:tbl>
    <w:p w:rsidR="0070696D" w:rsidRPr="004207AB" w:rsidRDefault="0070696D" w:rsidP="0070696D"/>
    <w:p w:rsidR="0070696D" w:rsidRPr="004207AB" w:rsidRDefault="0070696D" w:rsidP="002244A3">
      <w:pPr>
        <w:pStyle w:val="Titre3"/>
      </w:pPr>
      <w:bookmarkStart w:id="20" w:name="_Toc473475251"/>
      <w:r w:rsidRPr="004207AB">
        <w:t>Get a specific friend</w:t>
      </w:r>
      <w:bookmarkEnd w:id="20"/>
    </w:p>
    <w:tbl>
      <w:tblPr>
        <w:tblW w:w="871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156"/>
      </w:tblGrid>
      <w:tr w:rsidR="00CE62E6" w:rsidRPr="00CE62E6" w:rsidTr="00CE62E6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Route</w:t>
            </w:r>
          </w:p>
        </w:tc>
        <w:tc>
          <w:tcPr>
            <w:tcW w:w="71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/friends/{id}</w:t>
            </w:r>
          </w:p>
        </w:tc>
      </w:tr>
      <w:tr w:rsidR="00CE62E6" w:rsidRPr="00CE62E6" w:rsidTr="00CE62E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Method</w:t>
            </w:r>
          </w:p>
        </w:tc>
        <w:tc>
          <w:tcPr>
            <w:tcW w:w="71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GET</w:t>
            </w:r>
          </w:p>
        </w:tc>
      </w:tr>
      <w:tr w:rsidR="00CE62E6" w:rsidRPr="00CE62E6" w:rsidTr="00CE62E6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Description</w:t>
            </w:r>
          </w:p>
        </w:tc>
        <w:tc>
          <w:tcPr>
            <w:tcW w:w="7156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Get one user's friend information</w:t>
            </w:r>
          </w:p>
        </w:tc>
      </w:tr>
      <w:tr w:rsidR="00CE62E6" w:rsidRPr="00CE62E6" w:rsidTr="00CE62E6">
        <w:trPr>
          <w:trHeight w:val="315"/>
        </w:trPr>
        <w:tc>
          <w:tcPr>
            <w:tcW w:w="87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Params</w:t>
            </w:r>
          </w:p>
        </w:tc>
      </w:tr>
      <w:tr w:rsidR="00CE62E6" w:rsidRPr="00CE62E6" w:rsidTr="00CE62E6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{id}</w:t>
            </w:r>
          </w:p>
        </w:tc>
        <w:tc>
          <w:tcPr>
            <w:tcW w:w="71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 of the friend to get</w:t>
            </w:r>
          </w:p>
        </w:tc>
      </w:tr>
      <w:tr w:rsidR="00CE62E6" w:rsidRPr="00CE62E6" w:rsidTr="00CE62E6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optimized (opt)</w:t>
            </w:r>
          </w:p>
        </w:tc>
        <w:tc>
          <w:tcPr>
            <w:tcW w:w="71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Optional: If set to true, the avatar will not be returned. </w:t>
            </w: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Default value is false</w:t>
            </w:r>
          </w:p>
        </w:tc>
      </w:tr>
      <w:tr w:rsidR="00CE62E6" w:rsidRPr="00CE62E6" w:rsidTr="00CE62E6">
        <w:trPr>
          <w:trHeight w:val="315"/>
        </w:trPr>
        <w:tc>
          <w:tcPr>
            <w:tcW w:w="871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fr-FR" w:eastAsia="fr-FR"/>
              </w:rPr>
              <w:t>Returns</w:t>
            </w:r>
          </w:p>
        </w:tc>
      </w:tr>
      <w:tr w:rsidR="00CE62E6" w:rsidRPr="00CE62E6" w:rsidTr="00CE62E6">
        <w:trPr>
          <w:trHeight w:val="30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200</w:t>
            </w:r>
          </w:p>
        </w:tc>
        <w:tc>
          <w:tcPr>
            <w:tcW w:w="71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User (full info) with id = {id} information</w:t>
            </w:r>
          </w:p>
        </w:tc>
      </w:tr>
      <w:tr w:rsidR="00CE62E6" w:rsidRPr="00CE62E6" w:rsidTr="00CE62E6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400</w:t>
            </w:r>
          </w:p>
        </w:tc>
        <w:tc>
          <w:tcPr>
            <w:tcW w:w="71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There is no conrfirmed friendship with this id</w:t>
            </w:r>
          </w:p>
        </w:tc>
      </w:tr>
      <w:tr w:rsidR="00CE62E6" w:rsidRPr="00CE62E6" w:rsidTr="00CE62E6">
        <w:trPr>
          <w:trHeight w:val="3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E62E6" w:rsidRPr="00CE62E6" w:rsidRDefault="00CE62E6" w:rsidP="00CE6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E62E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400</w:t>
            </w:r>
          </w:p>
        </w:tc>
        <w:tc>
          <w:tcPr>
            <w:tcW w:w="715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E62E6" w:rsidRPr="00CE62E6" w:rsidRDefault="00CE62E6" w:rsidP="00CE6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CE62E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{id} field must be an integer</w:t>
            </w:r>
          </w:p>
        </w:tc>
      </w:tr>
    </w:tbl>
    <w:p w:rsidR="0070696D" w:rsidRPr="004207AB" w:rsidRDefault="0070696D" w:rsidP="0070696D"/>
    <w:p w:rsidR="003D5EB6" w:rsidRPr="004207AB" w:rsidRDefault="003D5EB6">
      <w:r w:rsidRPr="004207AB">
        <w:br w:type="page"/>
      </w:r>
    </w:p>
    <w:p w:rsidR="0070696D" w:rsidRPr="004207AB" w:rsidRDefault="003D5EB6" w:rsidP="003D5EB6">
      <w:pPr>
        <w:pStyle w:val="Titre1"/>
      </w:pPr>
      <w:bookmarkStart w:id="21" w:name="_Toc473475252"/>
      <w:r w:rsidRPr="004207AB">
        <w:lastRenderedPageBreak/>
        <w:t>Websocket</w:t>
      </w:r>
      <w:bookmarkEnd w:id="21"/>
    </w:p>
    <w:p w:rsidR="00EB7FBA" w:rsidRPr="004207AB" w:rsidRDefault="00EB7FBA" w:rsidP="00EB7FBA">
      <w:pPr>
        <w:pStyle w:val="Titre2"/>
      </w:pPr>
      <w:bookmarkStart w:id="22" w:name="_Toc473475253"/>
      <w:r w:rsidRPr="004207AB">
        <w:t>Messages</w:t>
      </w:r>
      <w:bookmarkEnd w:id="22"/>
    </w:p>
    <w:p w:rsidR="00EB7FBA" w:rsidRPr="004207AB" w:rsidRDefault="00EB7FBA" w:rsidP="00EB7FBA">
      <w:pPr>
        <w:pStyle w:val="Titre3"/>
      </w:pPr>
      <w:bookmarkStart w:id="23" w:name="_Toc473475254"/>
      <w:r w:rsidRPr="004207AB">
        <w:t>Output (client to server)</w:t>
      </w:r>
      <w:bookmarkEnd w:id="23"/>
    </w:p>
    <w:p w:rsidR="00127F27" w:rsidRPr="004207AB" w:rsidRDefault="00127F27" w:rsidP="0087534C">
      <w:pPr>
        <w:pStyle w:val="Titre4"/>
      </w:pPr>
      <w:r w:rsidRPr="004207AB">
        <w:t>Authentication</w:t>
      </w:r>
    </w:p>
    <w:tbl>
      <w:tblPr>
        <w:tblW w:w="9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080"/>
      </w:tblGrid>
      <w:tr w:rsidR="00127F27" w:rsidRPr="004207AB" w:rsidTr="00127F2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Message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authenticate</w:t>
            </w:r>
          </w:p>
        </w:tc>
      </w:tr>
      <w:tr w:rsidR="00127F27" w:rsidRPr="004207AB" w:rsidTr="00127F2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Authentication message</w:t>
            </w:r>
          </w:p>
        </w:tc>
      </w:tr>
      <w:tr w:rsidR="00127F27" w:rsidRPr="004207AB" w:rsidTr="00127F27">
        <w:trPr>
          <w:trHeight w:val="315"/>
        </w:trPr>
        <w:tc>
          <w:tcPr>
            <w:tcW w:w="9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127F27" w:rsidRPr="004207AB" w:rsidTr="00127F2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7F27" w:rsidRPr="004207AB" w:rsidRDefault="00127F27" w:rsidP="00127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token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 connection token</w:t>
            </w:r>
          </w:p>
        </w:tc>
      </w:tr>
    </w:tbl>
    <w:p w:rsidR="00EB7FBA" w:rsidRPr="004207AB" w:rsidRDefault="00EB7FBA" w:rsidP="00EB7FBA"/>
    <w:p w:rsidR="00127F27" w:rsidRPr="004207AB" w:rsidRDefault="00127F27" w:rsidP="0087534C">
      <w:pPr>
        <w:pStyle w:val="Titre4"/>
      </w:pPr>
      <w:r w:rsidRPr="004207AB">
        <w:t>Update the user’s position</w:t>
      </w:r>
    </w:p>
    <w:tbl>
      <w:tblPr>
        <w:tblW w:w="9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080"/>
      </w:tblGrid>
      <w:tr w:rsidR="00127F27" w:rsidRPr="004207AB" w:rsidTr="00127F2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Message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update-position</w:t>
            </w:r>
          </w:p>
        </w:tc>
      </w:tr>
      <w:tr w:rsidR="00127F27" w:rsidRPr="004207AB" w:rsidTr="00127F2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A0111" w:rsidRPr="004207AB" w:rsidRDefault="00127F27" w:rsidP="008966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Send </w:t>
            </w:r>
            <w:r w:rsidR="00896682"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user’s</w:t>
            </w: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gps coordinates</w:t>
            </w:r>
            <w:r w:rsidR="00EA0111"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(json object as string. Ie {latitude: xx, longitude: xx}</w:t>
            </w:r>
          </w:p>
        </w:tc>
      </w:tr>
      <w:tr w:rsidR="00127F27" w:rsidRPr="004207AB" w:rsidTr="00127F27">
        <w:trPr>
          <w:trHeight w:val="315"/>
        </w:trPr>
        <w:tc>
          <w:tcPr>
            <w:tcW w:w="9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127F27" w:rsidRPr="004207AB" w:rsidTr="00127F2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7F27" w:rsidRPr="004207AB" w:rsidRDefault="00127F27" w:rsidP="00127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latitude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user's latitude</w:t>
            </w:r>
          </w:p>
        </w:tc>
      </w:tr>
      <w:tr w:rsidR="00127F27" w:rsidRPr="004207AB" w:rsidTr="00127F27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127F27" w:rsidRPr="004207AB" w:rsidRDefault="00127F27" w:rsidP="00127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logitude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127F27" w:rsidRPr="004207AB" w:rsidRDefault="00127F27" w:rsidP="00127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user's longitude</w:t>
            </w:r>
          </w:p>
        </w:tc>
      </w:tr>
    </w:tbl>
    <w:p w:rsidR="00127F27" w:rsidRPr="004207AB" w:rsidRDefault="00127F27" w:rsidP="00127F27"/>
    <w:p w:rsidR="00EB7FBA" w:rsidRPr="004207AB" w:rsidRDefault="00EB7FBA" w:rsidP="00EB7FBA">
      <w:pPr>
        <w:pStyle w:val="Titre3"/>
      </w:pPr>
      <w:bookmarkStart w:id="24" w:name="_Toc473475255"/>
      <w:r w:rsidRPr="004207AB">
        <w:t>Input (server side to client)</w:t>
      </w:r>
      <w:bookmarkEnd w:id="24"/>
    </w:p>
    <w:p w:rsidR="00CF540E" w:rsidRPr="004207AB" w:rsidRDefault="00CF540E" w:rsidP="00CF540E">
      <w:pPr>
        <w:pStyle w:val="Titre4"/>
      </w:pPr>
      <w:r w:rsidRPr="004207AB">
        <w:t>Authentication success</w:t>
      </w:r>
    </w:p>
    <w:tbl>
      <w:tblPr>
        <w:tblW w:w="9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080"/>
      </w:tblGrid>
      <w:tr w:rsidR="00CF540E" w:rsidRPr="004207AB" w:rsidTr="00CF540E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F540E" w:rsidRPr="004207AB" w:rsidRDefault="00CF540E" w:rsidP="00CF54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Message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F540E" w:rsidRPr="004207AB" w:rsidRDefault="00CF540E" w:rsidP="00CF5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authenticated</w:t>
            </w:r>
          </w:p>
        </w:tc>
      </w:tr>
      <w:tr w:rsidR="00CF540E" w:rsidRPr="004207AB" w:rsidTr="00CF540E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CF540E" w:rsidRPr="004207AB" w:rsidRDefault="00CF540E" w:rsidP="00CF54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CF540E" w:rsidRPr="004207AB" w:rsidRDefault="00CF540E" w:rsidP="00CF5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receive this message when the user is authenticated by the server</w:t>
            </w:r>
          </w:p>
        </w:tc>
      </w:tr>
      <w:tr w:rsidR="00CF540E" w:rsidRPr="004207AB" w:rsidTr="00CF540E">
        <w:trPr>
          <w:trHeight w:val="315"/>
        </w:trPr>
        <w:tc>
          <w:tcPr>
            <w:tcW w:w="9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CF540E" w:rsidRPr="004207AB" w:rsidRDefault="00CF540E" w:rsidP="00CF54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</w:tbl>
    <w:p w:rsidR="00CF540E" w:rsidRPr="004207AB" w:rsidRDefault="00CF540E" w:rsidP="00CF540E"/>
    <w:p w:rsidR="0087534C" w:rsidRPr="004207AB" w:rsidRDefault="0087534C" w:rsidP="0087534C">
      <w:pPr>
        <w:pStyle w:val="Titre4"/>
      </w:pPr>
      <w:r w:rsidRPr="004207AB">
        <w:t>Use’sr friend updates his gps position</w:t>
      </w:r>
    </w:p>
    <w:tbl>
      <w:tblPr>
        <w:tblW w:w="9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080"/>
      </w:tblGrid>
      <w:tr w:rsidR="0087534C" w:rsidRPr="004207AB" w:rsidTr="0087534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7534C" w:rsidRPr="004207AB" w:rsidRDefault="0087534C" w:rsidP="00875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Message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87534C" w:rsidRPr="004207AB" w:rsidRDefault="0087534C" w:rsidP="0087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friend-update-position</w:t>
            </w:r>
          </w:p>
        </w:tc>
      </w:tr>
      <w:tr w:rsidR="0087534C" w:rsidRPr="004207AB" w:rsidTr="0087534C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91F23"/>
            <w:noWrap/>
            <w:vAlign w:val="bottom"/>
            <w:hideMark/>
          </w:tcPr>
          <w:p w:rsidR="0087534C" w:rsidRPr="004207AB" w:rsidRDefault="0087534C" w:rsidP="008753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EA0111" w:rsidRPr="004207AB" w:rsidRDefault="0087534C" w:rsidP="00D91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Be notified of </w:t>
            </w:r>
            <w:r w:rsidR="00D91AF4"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user’s</w:t>
            </w: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friends gps coordinates</w:t>
            </w:r>
            <w:r w:rsidR="00EA0111"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(json object received)</w:t>
            </w:r>
          </w:p>
        </w:tc>
      </w:tr>
      <w:tr w:rsidR="0087534C" w:rsidRPr="004207AB" w:rsidTr="0087534C">
        <w:trPr>
          <w:trHeight w:val="315"/>
        </w:trPr>
        <w:tc>
          <w:tcPr>
            <w:tcW w:w="92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691F23"/>
            <w:noWrap/>
            <w:vAlign w:val="bottom"/>
            <w:hideMark/>
          </w:tcPr>
          <w:p w:rsidR="0087534C" w:rsidRPr="004207AB" w:rsidRDefault="0087534C" w:rsidP="0087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fr-FR"/>
              </w:rPr>
              <w:t>Params</w:t>
            </w:r>
          </w:p>
        </w:tc>
      </w:tr>
      <w:tr w:rsidR="0087534C" w:rsidRPr="004207AB" w:rsidTr="0087534C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7534C" w:rsidRPr="004207AB" w:rsidRDefault="0087534C" w:rsidP="0087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id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7534C" w:rsidRPr="004207AB" w:rsidRDefault="0087534C" w:rsidP="00D91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the id of </w:t>
            </w:r>
            <w:r w:rsidR="00D91AF4"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user’s</w:t>
            </w: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friend</w:t>
            </w:r>
          </w:p>
        </w:tc>
      </w:tr>
      <w:tr w:rsidR="0087534C" w:rsidRPr="004207AB" w:rsidTr="0087534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7534C" w:rsidRPr="004207AB" w:rsidRDefault="0087534C" w:rsidP="0087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latitude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7534C" w:rsidRPr="004207AB" w:rsidRDefault="0087534C" w:rsidP="0087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user's latitude</w:t>
            </w:r>
          </w:p>
        </w:tc>
      </w:tr>
      <w:tr w:rsidR="0087534C" w:rsidRPr="004207AB" w:rsidTr="0087534C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7534C" w:rsidRPr="004207AB" w:rsidRDefault="0087534C" w:rsidP="00875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logitude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bottom"/>
            <w:hideMark/>
          </w:tcPr>
          <w:p w:rsidR="0087534C" w:rsidRPr="004207AB" w:rsidRDefault="0087534C" w:rsidP="00875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4207A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the user's longitude</w:t>
            </w:r>
          </w:p>
        </w:tc>
      </w:tr>
    </w:tbl>
    <w:p w:rsidR="008F0712" w:rsidRPr="004207AB" w:rsidRDefault="008F0712" w:rsidP="0087534C"/>
    <w:p w:rsidR="008F0712" w:rsidRPr="004207AB" w:rsidRDefault="008F0712">
      <w:r w:rsidRPr="004207AB">
        <w:br w:type="page"/>
      </w:r>
    </w:p>
    <w:p w:rsidR="0087534C" w:rsidRPr="004207AB" w:rsidRDefault="0087534C" w:rsidP="0087534C">
      <w:pPr>
        <w:pStyle w:val="Titre2"/>
      </w:pPr>
      <w:bookmarkStart w:id="25" w:name="_Toc473475256"/>
      <w:r w:rsidRPr="004207AB">
        <w:lastRenderedPageBreak/>
        <w:t>Sequence diagrams of communications</w:t>
      </w:r>
      <w:bookmarkEnd w:id="25"/>
    </w:p>
    <w:p w:rsidR="008E4E72" w:rsidRPr="004207AB" w:rsidRDefault="007F19F2" w:rsidP="0087534C">
      <w:pPr>
        <w:pStyle w:val="Titre3"/>
      </w:pPr>
      <w:bookmarkStart w:id="26" w:name="_Toc473475257"/>
      <w:r w:rsidRPr="004207AB">
        <w:t>Con</w:t>
      </w:r>
      <w:r w:rsidR="00896682" w:rsidRPr="004207AB">
        <w:t>nection to the web</w:t>
      </w:r>
      <w:r w:rsidR="008E4E72" w:rsidRPr="004207AB">
        <w:t>socket server</w:t>
      </w:r>
      <w:bookmarkEnd w:id="26"/>
    </w:p>
    <w:p w:rsidR="00EC534B" w:rsidRPr="004207AB" w:rsidRDefault="008F0712" w:rsidP="00EC534B">
      <w:r w:rsidRPr="004207AB">
        <w:object w:dxaOrig="5271" w:dyaOrig="2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7.65pt;height:197.6pt" o:ole="">
            <v:imagedata r:id="rId11" o:title=""/>
          </v:shape>
          <o:OLEObject Type="Embed" ProgID="Visio.Drawing.15" ShapeID="_x0000_i1027" DrawAspect="Content" ObjectID="_1547732074" r:id="rId12"/>
        </w:object>
      </w:r>
    </w:p>
    <w:p w:rsidR="008E4E72" w:rsidRPr="004207AB" w:rsidRDefault="008E4E72" w:rsidP="0087534C">
      <w:pPr>
        <w:pStyle w:val="Titre3"/>
      </w:pPr>
      <w:bookmarkStart w:id="27" w:name="_Toc473475258"/>
      <w:r w:rsidRPr="004207AB">
        <w:t>Friends gps coordinate update</w:t>
      </w:r>
      <w:bookmarkEnd w:id="27"/>
    </w:p>
    <w:p w:rsidR="008E4E72" w:rsidRPr="004207AB" w:rsidRDefault="008E4E72" w:rsidP="008E4E72">
      <w:pPr>
        <w:rPr>
          <w:sz w:val="24"/>
        </w:rPr>
      </w:pPr>
      <w:r w:rsidRPr="004207AB">
        <w:rPr>
          <w:sz w:val="24"/>
        </w:rPr>
        <w:t xml:space="preserve">Once connected to the web socket server, </w:t>
      </w:r>
      <w:r w:rsidR="00896682" w:rsidRPr="004207AB">
        <w:rPr>
          <w:sz w:val="24"/>
        </w:rPr>
        <w:t>the user</w:t>
      </w:r>
      <w:r w:rsidRPr="004207AB">
        <w:rPr>
          <w:sz w:val="24"/>
        </w:rPr>
        <w:t xml:space="preserve"> </w:t>
      </w:r>
      <w:r w:rsidR="00EC534B" w:rsidRPr="004207AB">
        <w:rPr>
          <w:sz w:val="24"/>
        </w:rPr>
        <w:t xml:space="preserve">will automatically be informed of all </w:t>
      </w:r>
      <w:r w:rsidR="00896682" w:rsidRPr="004207AB">
        <w:rPr>
          <w:sz w:val="24"/>
        </w:rPr>
        <w:t>his</w:t>
      </w:r>
      <w:r w:rsidR="00EC534B" w:rsidRPr="004207AB">
        <w:rPr>
          <w:sz w:val="24"/>
        </w:rPr>
        <w:t xml:space="preserve"> friends gps update</w:t>
      </w:r>
    </w:p>
    <w:p w:rsidR="00EC534B" w:rsidRPr="004207AB" w:rsidRDefault="00EC534B">
      <w:r w:rsidRPr="004207AB">
        <w:object w:dxaOrig="7993" w:dyaOrig="2912">
          <v:shape id="_x0000_i1025" type="#_x0000_t75" style="width:502.75pt;height:183pt" o:ole="">
            <v:imagedata r:id="rId13" o:title=""/>
          </v:shape>
          <o:OLEObject Type="Embed" ProgID="Visio.Drawing.15" ShapeID="_x0000_i1025" DrawAspect="Content" ObjectID="_1547732075" r:id="rId14"/>
        </w:object>
      </w:r>
    </w:p>
    <w:p w:rsidR="00EC534B" w:rsidRPr="004207AB" w:rsidRDefault="00EC534B">
      <w:r w:rsidRPr="004207AB">
        <w:br w:type="page"/>
      </w:r>
    </w:p>
    <w:p w:rsidR="00EC534B" w:rsidRPr="004207AB" w:rsidRDefault="00EC534B" w:rsidP="0087534C">
      <w:pPr>
        <w:pStyle w:val="Titre3"/>
      </w:pPr>
      <w:bookmarkStart w:id="28" w:name="_Toc473475259"/>
      <w:r w:rsidRPr="004207AB">
        <w:lastRenderedPageBreak/>
        <w:t xml:space="preserve">Update </w:t>
      </w:r>
      <w:r w:rsidR="00896682" w:rsidRPr="004207AB">
        <w:t>the user</w:t>
      </w:r>
      <w:r w:rsidRPr="004207AB">
        <w:t xml:space="preserve"> gps coordinate</w:t>
      </w:r>
      <w:bookmarkEnd w:id="28"/>
    </w:p>
    <w:bookmarkStart w:id="29" w:name="_Toc473154231"/>
    <w:p w:rsidR="00EC534B" w:rsidRPr="004207AB" w:rsidRDefault="00EC534B" w:rsidP="00B2507B">
      <w:pPr>
        <w:rPr>
          <w:rStyle w:val="Titre2Car"/>
        </w:rPr>
      </w:pPr>
      <w:r w:rsidRPr="004207AB">
        <w:object w:dxaOrig="7993" w:dyaOrig="2912">
          <v:shape id="_x0000_i1026" type="#_x0000_t75" style="width:489.15pt;height:178.05pt" o:ole="">
            <v:imagedata r:id="rId15" o:title=""/>
          </v:shape>
          <o:OLEObject Type="Embed" ProgID="Visio.Drawing.15" ShapeID="_x0000_i1026" DrawAspect="Content" ObjectID="_1547732076" r:id="rId16"/>
        </w:object>
      </w:r>
      <w:r w:rsidRPr="004207AB">
        <w:rPr>
          <w:rStyle w:val="Titre3Car"/>
        </w:rPr>
        <w:t>Disconnection</w:t>
      </w:r>
      <w:bookmarkEnd w:id="29"/>
    </w:p>
    <w:p w:rsidR="002542B4" w:rsidRPr="004207AB" w:rsidRDefault="002542B4" w:rsidP="00EC534B">
      <w:pPr>
        <w:rPr>
          <w:sz w:val="24"/>
        </w:rPr>
      </w:pPr>
      <w:r w:rsidRPr="004207AB">
        <w:rPr>
          <w:sz w:val="24"/>
        </w:rPr>
        <w:t xml:space="preserve">When the user </w:t>
      </w:r>
      <w:r w:rsidR="00141F18" w:rsidRPr="004207AB">
        <w:rPr>
          <w:sz w:val="24"/>
        </w:rPr>
        <w:t>leaves</w:t>
      </w:r>
      <w:r w:rsidRPr="004207AB">
        <w:rPr>
          <w:sz w:val="24"/>
        </w:rPr>
        <w:t xml:space="preserve"> the application, the socket connection will automatically end and</w:t>
      </w:r>
      <w:r w:rsidR="00141F18" w:rsidRPr="004207AB">
        <w:rPr>
          <w:sz w:val="24"/>
        </w:rPr>
        <w:t xml:space="preserve"> the server will</w:t>
      </w:r>
      <w:r w:rsidRPr="004207AB">
        <w:rPr>
          <w:sz w:val="24"/>
        </w:rPr>
        <w:t xml:space="preserve"> broadcast the information to all the user</w:t>
      </w:r>
      <w:r w:rsidR="00C71111" w:rsidRPr="004207AB">
        <w:rPr>
          <w:sz w:val="24"/>
        </w:rPr>
        <w:t>’s</w:t>
      </w:r>
      <w:r w:rsidRPr="004207AB">
        <w:rPr>
          <w:sz w:val="24"/>
        </w:rPr>
        <w:t xml:space="preserve"> friends</w:t>
      </w:r>
    </w:p>
    <w:p w:rsidR="002542B4" w:rsidRPr="004207AB" w:rsidRDefault="008F0712" w:rsidP="00EC534B">
      <w:r w:rsidRPr="004207AB">
        <w:object w:dxaOrig="4483" w:dyaOrig="2912">
          <v:shape id="_x0000_i1028" type="#_x0000_t75" style="width:377.25pt;height:244.75pt" o:ole="">
            <v:imagedata r:id="rId17" o:title=""/>
          </v:shape>
          <o:OLEObject Type="Embed" ProgID="Visio.Drawing.15" ShapeID="_x0000_i1028" DrawAspect="Content" ObjectID="_1547732077" r:id="rId18"/>
        </w:object>
      </w:r>
    </w:p>
    <w:sectPr w:rsidR="002542B4" w:rsidRPr="004207AB">
      <w:footerReference w:type="default" r:id="rId19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50B" w:rsidRDefault="00EC350B">
      <w:pPr>
        <w:spacing w:after="0" w:line="240" w:lineRule="auto"/>
      </w:pPr>
      <w:r>
        <w:separator/>
      </w:r>
    </w:p>
  </w:endnote>
  <w:endnote w:type="continuationSeparator" w:id="0">
    <w:p w:rsidR="00EC350B" w:rsidRDefault="00EC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945" w:rsidRPr="00620F2F" w:rsidRDefault="00594945" w:rsidP="000C5244">
    <w:pPr>
      <w:pStyle w:val="Pieddepage"/>
      <w:tabs>
        <w:tab w:val="right" w:pos="9360"/>
      </w:tabs>
      <w:rPr>
        <w:lang w:val="fr-FR"/>
      </w:rPr>
    </w:pPr>
    <w:sdt>
      <w:sdtPr>
        <w:alias w:val="Titre"/>
        <w:tag w:val=""/>
        <w:id w:val="-462819110"/>
        <w:placeholder>
          <w:docPart w:val="D8F74FDFB78D4DA0B75233B607F9CB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API</w:t>
        </w:r>
      </w:sdtContent>
    </w:sdt>
    <w:r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072A1FFE82DA444BBE6DD5885060568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1-24T00:00:00Z">
          <w:dateFormat w:val="MMMM yyyy"/>
          <w:lid w:val="fr-FR"/>
          <w:storeMappedDataAs w:val="dateTime"/>
          <w:calendar w:val="gregorian"/>
        </w:date>
      </w:sdtPr>
      <w:sdtContent>
        <w:r>
          <w:rPr>
            <w:lang w:val="fr-FR"/>
          </w:rPr>
          <w:t>janvier 2017</w:t>
        </w:r>
      </w:sdtContent>
    </w:sdt>
    <w:r>
      <w:fldChar w:fldCharType="begin"/>
    </w:r>
    <w:r w:rsidRPr="00620F2F">
      <w:rPr>
        <w:rFonts w:ascii="Century Gothic" w:hAnsi="Century Gothic"/>
        <w:color w:val="F24F4F"/>
        <w:lang w:val="fr-FR"/>
      </w:rPr>
      <w:instrText>[Titre du plan d’activité]</w:instrText>
    </w:r>
    <w:r>
      <w:fldChar w:fldCharType="separate"/>
    </w:r>
    <w:r w:rsidRPr="00620F2F">
      <w:rPr>
        <w:rFonts w:ascii="Century Gothic" w:hAnsi="Century Gothic"/>
        <w:color w:val="F24F4F"/>
        <w:lang w:val="fr-FR"/>
      </w:rPr>
      <w:t xml:space="preserve"> - </w:t>
    </w:r>
    <w:r>
      <w:rPr>
        <w:noProof/>
      </w:rPr>
      <w:fldChar w:fldCharType="end"/>
    </w:r>
    <w:r w:rsidRPr="000C5244">
      <w:rPr>
        <w:noProof/>
        <w:lang w:val="fr-FR"/>
      </w:rPr>
      <w:tab/>
    </w:r>
    <w:r>
      <w:fldChar w:fldCharType="begin"/>
    </w:r>
    <w:r w:rsidRPr="000C5244">
      <w:rPr>
        <w:lang w:val="fr-FR"/>
      </w:rPr>
      <w:instrText xml:space="preserve"> PAGE   \* MERGEFORMAT </w:instrText>
    </w:r>
    <w:r>
      <w:fldChar w:fldCharType="separate"/>
    </w:r>
    <w:r w:rsidR="00293115">
      <w:rPr>
        <w:noProof/>
        <w:lang w:val="fr-FR"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50B" w:rsidRDefault="00EC350B">
      <w:pPr>
        <w:spacing w:after="0" w:line="240" w:lineRule="auto"/>
      </w:pPr>
      <w:r>
        <w:separator/>
      </w:r>
    </w:p>
  </w:footnote>
  <w:footnote w:type="continuationSeparator" w:id="0">
    <w:p w:rsidR="00EC350B" w:rsidRDefault="00EC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08E4"/>
    <w:multiLevelType w:val="hybridMultilevel"/>
    <w:tmpl w:val="9E361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32B1"/>
    <w:multiLevelType w:val="hybridMultilevel"/>
    <w:tmpl w:val="C254A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C5ABD"/>
    <w:multiLevelType w:val="hybridMultilevel"/>
    <w:tmpl w:val="767A9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60A32"/>
    <w:multiLevelType w:val="hybridMultilevel"/>
    <w:tmpl w:val="A2FAC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026BE"/>
    <w:multiLevelType w:val="hybridMultilevel"/>
    <w:tmpl w:val="F72E2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6D"/>
    <w:rsid w:val="00096C81"/>
    <w:rsid w:val="000C0CB3"/>
    <w:rsid w:val="000C5244"/>
    <w:rsid w:val="000D036A"/>
    <w:rsid w:val="00127F27"/>
    <w:rsid w:val="00141F18"/>
    <w:rsid w:val="001836BB"/>
    <w:rsid w:val="00196818"/>
    <w:rsid w:val="001C424E"/>
    <w:rsid w:val="0021096B"/>
    <w:rsid w:val="002244A3"/>
    <w:rsid w:val="002542B4"/>
    <w:rsid w:val="00293115"/>
    <w:rsid w:val="002B0477"/>
    <w:rsid w:val="00324DF0"/>
    <w:rsid w:val="00325BBD"/>
    <w:rsid w:val="0034673E"/>
    <w:rsid w:val="003472C4"/>
    <w:rsid w:val="00361B3D"/>
    <w:rsid w:val="003C6BAB"/>
    <w:rsid w:val="003D5EB6"/>
    <w:rsid w:val="004207AB"/>
    <w:rsid w:val="004534B0"/>
    <w:rsid w:val="0048633A"/>
    <w:rsid w:val="00486559"/>
    <w:rsid w:val="0049134A"/>
    <w:rsid w:val="004D207F"/>
    <w:rsid w:val="004E4FED"/>
    <w:rsid w:val="005239EB"/>
    <w:rsid w:val="005570A5"/>
    <w:rsid w:val="00594945"/>
    <w:rsid w:val="005A55F7"/>
    <w:rsid w:val="00620F2F"/>
    <w:rsid w:val="00622F7C"/>
    <w:rsid w:val="0063272C"/>
    <w:rsid w:val="00646F0D"/>
    <w:rsid w:val="006865C9"/>
    <w:rsid w:val="006A4C78"/>
    <w:rsid w:val="006B79F5"/>
    <w:rsid w:val="006D366C"/>
    <w:rsid w:val="006D643A"/>
    <w:rsid w:val="00705D86"/>
    <w:rsid w:val="0070696D"/>
    <w:rsid w:val="00744766"/>
    <w:rsid w:val="00790A4C"/>
    <w:rsid w:val="007F19F2"/>
    <w:rsid w:val="0084670A"/>
    <w:rsid w:val="00856ED2"/>
    <w:rsid w:val="00860712"/>
    <w:rsid w:val="0087534C"/>
    <w:rsid w:val="008758A7"/>
    <w:rsid w:val="00896682"/>
    <w:rsid w:val="008C7539"/>
    <w:rsid w:val="008E4E72"/>
    <w:rsid w:val="008F0712"/>
    <w:rsid w:val="00915179"/>
    <w:rsid w:val="009333F7"/>
    <w:rsid w:val="00954E42"/>
    <w:rsid w:val="00976170"/>
    <w:rsid w:val="009C1A96"/>
    <w:rsid w:val="009C5BF4"/>
    <w:rsid w:val="009D4306"/>
    <w:rsid w:val="00A1029D"/>
    <w:rsid w:val="00B01042"/>
    <w:rsid w:val="00B069AA"/>
    <w:rsid w:val="00B129E0"/>
    <w:rsid w:val="00B2507B"/>
    <w:rsid w:val="00B315E2"/>
    <w:rsid w:val="00B42A8B"/>
    <w:rsid w:val="00B4677B"/>
    <w:rsid w:val="00B57583"/>
    <w:rsid w:val="00B8790B"/>
    <w:rsid w:val="00B97DAA"/>
    <w:rsid w:val="00BB237E"/>
    <w:rsid w:val="00BE4109"/>
    <w:rsid w:val="00C11F87"/>
    <w:rsid w:val="00C22248"/>
    <w:rsid w:val="00C36DF1"/>
    <w:rsid w:val="00C71111"/>
    <w:rsid w:val="00CE62E6"/>
    <w:rsid w:val="00CF540E"/>
    <w:rsid w:val="00D35B63"/>
    <w:rsid w:val="00D56C60"/>
    <w:rsid w:val="00D700A1"/>
    <w:rsid w:val="00D91AF4"/>
    <w:rsid w:val="00DA3B7C"/>
    <w:rsid w:val="00DE0A1A"/>
    <w:rsid w:val="00DF6D49"/>
    <w:rsid w:val="00E002CB"/>
    <w:rsid w:val="00E13121"/>
    <w:rsid w:val="00E31F6A"/>
    <w:rsid w:val="00E97E28"/>
    <w:rsid w:val="00EA0111"/>
    <w:rsid w:val="00EB4E41"/>
    <w:rsid w:val="00EB7FBA"/>
    <w:rsid w:val="00EC350B"/>
    <w:rsid w:val="00EC534B"/>
    <w:rsid w:val="00ED167C"/>
    <w:rsid w:val="00EE00A9"/>
    <w:rsid w:val="00F05D70"/>
    <w:rsid w:val="00F05F9C"/>
    <w:rsid w:val="00F135F5"/>
    <w:rsid w:val="00F52715"/>
    <w:rsid w:val="00F74F1B"/>
    <w:rsid w:val="00F82B81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71CA15B-2137-40F3-B03F-D7F703D8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Paragraphedeliste">
    <w:name w:val="List Paragraph"/>
    <w:basedOn w:val="Normal"/>
    <w:uiPriority w:val="34"/>
    <w:unhideWhenUsed/>
    <w:qFormat/>
    <w:rsid w:val="0022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package" Target="embeddings/Dessin_Microsoft_Visio4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package" Target="embeddings/Dessin_Microsoft_Visio1.vsdx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Dessin_Microsoft_Visio3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Dessin_Microsoft_Visio2.vsd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F74FDFB78D4DA0B75233B607F9CB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D75D87-BD15-4E82-BA48-776136DF4306}"/>
      </w:docPartPr>
      <w:docPartBody>
        <w:p w:rsidR="00630C6D" w:rsidRDefault="00F1479A">
          <w:pPr>
            <w:pStyle w:val="D8F74FDFB78D4DA0B75233B607F9CB26"/>
          </w:pPr>
          <w:r w:rsidRPr="00620F2F">
            <w:t>[Titre du plan d’activité]</w:t>
          </w:r>
        </w:p>
      </w:docPartBody>
    </w:docPart>
    <w:docPart>
      <w:docPartPr>
        <w:name w:val="072A1FFE82DA444BBE6DD588506056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9F1936-8E99-4667-BF9F-EAD76F98A752}"/>
      </w:docPartPr>
      <w:docPartBody>
        <w:p w:rsidR="00630C6D" w:rsidRDefault="00F1479A">
          <w:pPr>
            <w:pStyle w:val="072A1FFE82DA444BBE6DD58850605689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9A"/>
    <w:rsid w:val="001C3D7F"/>
    <w:rsid w:val="00630C6D"/>
    <w:rsid w:val="00BA6324"/>
    <w:rsid w:val="00F1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4419843B43D43C99E72765122A6CC14">
    <w:name w:val="84419843B43D43C99E72765122A6CC14"/>
  </w:style>
  <w:style w:type="paragraph" w:customStyle="1" w:styleId="6AE196D3BF9A46FBB6CFF6021E47D55D">
    <w:name w:val="6AE196D3BF9A46FBB6CFF6021E47D55D"/>
  </w:style>
  <w:style w:type="paragraph" w:customStyle="1" w:styleId="6864E8774EEC4E509681C61112652E6E">
    <w:name w:val="6864E8774EEC4E509681C61112652E6E"/>
  </w:style>
  <w:style w:type="paragraph" w:customStyle="1" w:styleId="DDB93A7BA6964263AB5D4F8F070DEC5B">
    <w:name w:val="DDB93A7BA6964263AB5D4F8F070DEC5B"/>
  </w:style>
  <w:style w:type="paragraph" w:customStyle="1" w:styleId="482ACA34C0FB4A5DB11002239B851935">
    <w:name w:val="482ACA34C0FB4A5DB11002239B851935"/>
  </w:style>
  <w:style w:type="paragraph" w:customStyle="1" w:styleId="A3922899290A4DBAB621D53B51881298">
    <w:name w:val="A3922899290A4DBAB621D53B51881298"/>
  </w:style>
  <w:style w:type="paragraph" w:customStyle="1" w:styleId="0FA89B21248746CEBD2D8053E803ED79">
    <w:name w:val="0FA89B21248746CEBD2D8053E803ED79"/>
  </w:style>
  <w:style w:type="paragraph" w:customStyle="1" w:styleId="B2558F16F2CE4AEC8E8F3704DB3C9C75">
    <w:name w:val="B2558F16F2CE4AEC8E8F3704DB3C9C75"/>
  </w:style>
  <w:style w:type="paragraph" w:customStyle="1" w:styleId="D8F74FDFB78D4DA0B75233B607F9CB26">
    <w:name w:val="D8F74FDFB78D4DA0B75233B607F9CB26"/>
  </w:style>
  <w:style w:type="paragraph" w:customStyle="1" w:styleId="072A1FFE82DA444BBE6DD58850605689">
    <w:name w:val="072A1FFE82DA444BBE6DD588506056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91FBC-CB5D-4267-BDAB-3F2685C1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14481</TotalTime>
  <Pages>1</Pages>
  <Words>1525</Words>
  <Characters>7719</Characters>
  <Application>Microsoft Office Word</Application>
  <DocSecurity>0</DocSecurity>
  <Lines>514</Lines>
  <Paragraphs>513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API</vt:lpstr>
      <vt:lpstr/>
    </vt:vector>
  </TitlesOfParts>
  <Company/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</dc:title>
  <dc:subject>API description</dc:subject>
  <dc:creator>Antoine Leprevost</dc:creator>
  <cp:keywords/>
  <dc:description/>
  <cp:lastModifiedBy>Antoine Leprevost</cp:lastModifiedBy>
  <cp:revision>33</cp:revision>
  <cp:lastPrinted>2017-01-29T23:53:00Z</cp:lastPrinted>
  <dcterms:created xsi:type="dcterms:W3CDTF">2017-01-23T23:43:00Z</dcterms:created>
  <dcterms:modified xsi:type="dcterms:W3CDTF">2017-02-04T15:47:00Z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